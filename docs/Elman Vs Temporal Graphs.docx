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47774" w14:textId="3460A896" w:rsidR="00AC5A80" w:rsidRDefault="00AC5A80"/>
    <w:p w14:paraId="2DE09D9D" w14:textId="77777777" w:rsidR="00AC5A80" w:rsidRDefault="00AC5A80"/>
    <w:p w14:paraId="56F869EE" w14:textId="77777777" w:rsidR="00AC5A80" w:rsidRDefault="00AC5A80"/>
    <w:p w14:paraId="28ED5DBB" w14:textId="7B305117" w:rsidR="00DF161F" w:rsidRDefault="00AC5A80">
      <w:r>
        <w:rPr>
          <w:noProof/>
        </w:rPr>
        <w:drawing>
          <wp:inline distT="0" distB="0" distL="0" distR="0" wp14:anchorId="04A85EB8" wp14:editId="2327F4C1">
            <wp:extent cx="9144000" cy="4968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BC4D" w14:textId="77777777" w:rsidR="00AC5A80" w:rsidRDefault="00AC5A80"/>
    <w:p w14:paraId="2926BA4F" w14:textId="77777777" w:rsidR="00E44F1B" w:rsidRPr="00E44F1B" w:rsidRDefault="00AC5A80">
      <w:pPr>
        <w:rPr>
          <w:i/>
          <w:iCs/>
          <w:color w:val="7F7F7F" w:themeColor="text1" w:themeTint="80"/>
        </w:rPr>
      </w:pPr>
      <w:r w:rsidRPr="00E44F1B">
        <w:rPr>
          <w:i/>
          <w:iCs/>
          <w:color w:val="7F7F7F" w:themeColor="text1" w:themeTint="80"/>
        </w:rPr>
        <w:t>x</w:t>
      </w:r>
      <w:r w:rsidR="00E44F1B" w:rsidRPr="00E44F1B">
        <w:rPr>
          <w:i/>
          <w:iCs/>
          <w:color w:val="7F7F7F" w:themeColor="text1" w:themeTint="80"/>
        </w:rPr>
        <w:t>-axis = interest rate</w:t>
      </w:r>
    </w:p>
    <w:p w14:paraId="4C0C8690" w14:textId="77777777" w:rsidR="00E44F1B" w:rsidRPr="00E44F1B" w:rsidRDefault="00E44F1B">
      <w:pPr>
        <w:rPr>
          <w:i/>
          <w:iCs/>
          <w:color w:val="7F7F7F" w:themeColor="text1" w:themeTint="80"/>
        </w:rPr>
      </w:pPr>
      <w:r w:rsidRPr="00E44F1B">
        <w:rPr>
          <w:i/>
          <w:iCs/>
          <w:color w:val="7F7F7F" w:themeColor="text1" w:themeTint="80"/>
        </w:rPr>
        <w:t>y-axis = time in weeks</w:t>
      </w:r>
    </w:p>
    <w:p w14:paraId="07A3CDF4" w14:textId="4B9ECAE1" w:rsidR="00AC5A80" w:rsidRPr="00E44F1B" w:rsidRDefault="00E44F1B">
      <w:pPr>
        <w:rPr>
          <w:i/>
          <w:iCs/>
          <w:color w:val="7F7F7F" w:themeColor="text1" w:themeTint="80"/>
        </w:rPr>
      </w:pPr>
      <w:r w:rsidRPr="00E44F1B">
        <w:rPr>
          <w:i/>
          <w:iCs/>
          <w:color w:val="7F7F7F" w:themeColor="text1" w:themeTint="80"/>
        </w:rPr>
        <w:t>w = input data window size in weeks</w:t>
      </w:r>
      <w:r w:rsidR="00AC5A80" w:rsidRPr="00E44F1B">
        <w:rPr>
          <w:i/>
          <w:iCs/>
          <w:color w:val="7F7F7F" w:themeColor="text1" w:themeTint="80"/>
        </w:rPr>
        <w:t xml:space="preserve"> </w:t>
      </w:r>
    </w:p>
    <w:p w14:paraId="2BDBD954" w14:textId="6044FFE4" w:rsidR="00AC5A80" w:rsidRDefault="00AC5A80">
      <w:r>
        <w:br w:type="page"/>
      </w:r>
    </w:p>
    <w:p w14:paraId="30185827" w14:textId="77777777" w:rsidR="00E44F1B" w:rsidRDefault="00E44F1B"/>
    <w:p w14:paraId="1A254E3D" w14:textId="2365E3DA" w:rsidR="00E44F1B" w:rsidRDefault="00E44F1B"/>
    <w:p w14:paraId="16E2D9DF" w14:textId="77777777" w:rsidR="00E44F1B" w:rsidRDefault="00E44F1B"/>
    <w:p w14:paraId="76A497F1" w14:textId="77777777" w:rsidR="00E44F1B" w:rsidRDefault="00E44F1B"/>
    <w:p w14:paraId="5219B6A7" w14:textId="24374025" w:rsidR="003C1483" w:rsidRDefault="00AC5A80">
      <w:r>
        <w:rPr>
          <w:noProof/>
        </w:rPr>
        <w:drawing>
          <wp:inline distT="0" distB="0" distL="0" distR="0" wp14:anchorId="79D158F0" wp14:editId="2A9A2011">
            <wp:extent cx="9144000" cy="4671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140B" w14:textId="540DBC44" w:rsidR="00E44F1B" w:rsidRDefault="00E44F1B"/>
    <w:p w14:paraId="471A86F1" w14:textId="77777777" w:rsidR="00E44F1B" w:rsidRPr="00E44F1B" w:rsidRDefault="00E44F1B" w:rsidP="00E44F1B">
      <w:pPr>
        <w:rPr>
          <w:i/>
          <w:iCs/>
          <w:color w:val="7F7F7F" w:themeColor="text1" w:themeTint="80"/>
        </w:rPr>
      </w:pPr>
      <w:r w:rsidRPr="00E44F1B">
        <w:rPr>
          <w:i/>
          <w:iCs/>
          <w:color w:val="7F7F7F" w:themeColor="text1" w:themeTint="80"/>
        </w:rPr>
        <w:t>x-axis = interest rate</w:t>
      </w:r>
    </w:p>
    <w:p w14:paraId="5FB79A4C" w14:textId="77777777" w:rsidR="00E44F1B" w:rsidRPr="00E44F1B" w:rsidRDefault="00E44F1B" w:rsidP="00E44F1B">
      <w:pPr>
        <w:rPr>
          <w:i/>
          <w:iCs/>
          <w:color w:val="7F7F7F" w:themeColor="text1" w:themeTint="80"/>
        </w:rPr>
      </w:pPr>
      <w:r w:rsidRPr="00E44F1B">
        <w:rPr>
          <w:i/>
          <w:iCs/>
          <w:color w:val="7F7F7F" w:themeColor="text1" w:themeTint="80"/>
        </w:rPr>
        <w:t>y-axis = time in weeks</w:t>
      </w:r>
    </w:p>
    <w:p w14:paraId="21A75224" w14:textId="77777777" w:rsidR="00E44F1B" w:rsidRPr="00E44F1B" w:rsidRDefault="00E44F1B" w:rsidP="00E44F1B">
      <w:pPr>
        <w:rPr>
          <w:i/>
          <w:iCs/>
          <w:color w:val="7F7F7F" w:themeColor="text1" w:themeTint="80"/>
        </w:rPr>
      </w:pPr>
      <w:r w:rsidRPr="00E44F1B">
        <w:rPr>
          <w:i/>
          <w:iCs/>
          <w:color w:val="7F7F7F" w:themeColor="text1" w:themeTint="80"/>
        </w:rPr>
        <w:t xml:space="preserve">w = input data window size in weeks </w:t>
      </w:r>
    </w:p>
    <w:p w14:paraId="2DFC677A" w14:textId="12510EBB" w:rsidR="00E44F1B" w:rsidRDefault="00E44F1B"/>
    <w:sectPr w:rsidR="00E44F1B" w:rsidSect="00AC5A8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83"/>
    <w:rsid w:val="003C1483"/>
    <w:rsid w:val="00AC5A80"/>
    <w:rsid w:val="00DF161F"/>
    <w:rsid w:val="00E4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C1180"/>
  <w15:chartTrackingRefBased/>
  <w15:docId w15:val="{622669D3-01DC-CB4B-AF3F-AB3DA429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henm0/Library/Group%20Containers/UBF8T346G9.Office/User%20Content.localized/Templates.localized/NormalEmai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NormalEmail.dotm</Template>
  <TotalTime>7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Mark A Cohen</cp:lastModifiedBy>
  <cp:revision>1</cp:revision>
  <dcterms:created xsi:type="dcterms:W3CDTF">2022-12-08T02:59:00Z</dcterms:created>
  <dcterms:modified xsi:type="dcterms:W3CDTF">2022-12-08T03:45:00Z</dcterms:modified>
</cp:coreProperties>
</file>